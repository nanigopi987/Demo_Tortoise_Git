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271" w:rsidRDefault="0002719E">
      <w:pPr>
        <w:rPr>
          <w:lang w:val="en-IN"/>
        </w:rPr>
      </w:pPr>
      <w:r>
        <w:rPr>
          <w:lang w:val="en-IN"/>
        </w:rPr>
        <w:t>AMI</w:t>
      </w:r>
    </w:p>
    <w:p w:rsidR="0002719E" w:rsidRDefault="0002719E">
      <w:pPr>
        <w:rPr>
          <w:lang w:val="en-IN"/>
        </w:rPr>
      </w:pPr>
      <w:r>
        <w:rPr>
          <w:lang w:val="en-IN"/>
        </w:rPr>
        <w:t>AMI</w:t>
      </w:r>
      <w:r>
        <w:rPr>
          <w:lang w:val="en-IN"/>
        </w:rPr>
        <w:br/>
        <w:t>AMI</w:t>
      </w:r>
    </w:p>
    <w:p w:rsidR="0002719E" w:rsidRDefault="0002719E">
      <w:pPr>
        <w:rPr>
          <w:lang w:val="en-IN"/>
        </w:rPr>
      </w:pPr>
      <w:r>
        <w:rPr>
          <w:lang w:val="en-IN"/>
        </w:rPr>
        <w:t>AMI</w:t>
      </w:r>
    </w:p>
    <w:p w:rsidR="0002719E" w:rsidRDefault="0002719E">
      <w:pPr>
        <w:rPr>
          <w:lang w:val="en-IN"/>
        </w:rPr>
      </w:pPr>
      <w:r>
        <w:rPr>
          <w:lang w:val="en-IN"/>
        </w:rPr>
        <w:t>AMI</w:t>
      </w:r>
      <w:r>
        <w:rPr>
          <w:lang w:val="en-IN"/>
        </w:rPr>
        <w:br/>
        <w:t>AMI</w:t>
      </w:r>
    </w:p>
    <w:p w:rsidR="0002719E" w:rsidRPr="0002719E" w:rsidRDefault="0002719E">
      <w:pPr>
        <w:rPr>
          <w:lang w:val="en-IN"/>
        </w:rPr>
      </w:pPr>
      <w:bookmarkStart w:id="0" w:name="_GoBack"/>
      <w:bookmarkEnd w:id="0"/>
    </w:p>
    <w:sectPr w:rsidR="0002719E" w:rsidRPr="0002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3D"/>
    <w:rsid w:val="0002719E"/>
    <w:rsid w:val="000F7859"/>
    <w:rsid w:val="0027615A"/>
    <w:rsid w:val="00DB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56F8"/>
  <w15:chartTrackingRefBased/>
  <w15:docId w15:val="{D7E42678-3E49-4E64-89BD-4126250B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513B9C95</Template>
  <TotalTime>0</TotalTime>
  <Pages>1</Pages>
  <Words>3</Words>
  <Characters>22</Characters>
  <Application>Microsoft Office Word</Application>
  <DocSecurity>0</DocSecurity>
  <Lines>1</Lines>
  <Paragraphs>1</Paragraphs>
  <ScaleCrop>false</ScaleCrop>
  <Company>American Electric Power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s286103</dc:creator>
  <cp:keywords/>
  <dc:description/>
  <cp:lastModifiedBy>s286103</cp:lastModifiedBy>
  <cp:revision>2</cp:revision>
  <dcterms:created xsi:type="dcterms:W3CDTF">2018-08-03T14:45:00Z</dcterms:created>
  <dcterms:modified xsi:type="dcterms:W3CDTF">2018-08-03T14:45:00Z</dcterms:modified>
</cp:coreProperties>
</file>